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677" w:rsidRDefault="003341AE">
      <w:pPr>
        <w:pStyle w:val="Title"/>
      </w:pPr>
      <w:sdt>
        <w:sdtPr>
          <w:alias w:val="Company Name"/>
          <w:tag w:val=""/>
          <w:id w:val="1501239775"/>
          <w:placeholder>
            <w:docPart w:val="5164A167100F409E9FBA468021283FBB"/>
          </w:placeholder>
          <w:dataBinding w:prefixMappings="xmlns:ns0='http://schemas.openxmlformats.org/officeDocument/2006/extended-properties' " w:xpath="/ns0:Properties[1]/ns0:Company[1]" w:storeItemID="{6668398D-A668-4E3E-A5EB-62B293D839F1}"/>
          <w:text/>
        </w:sdtPr>
        <w:sdtEndPr/>
        <w:sdtContent>
          <w:r w:rsidR="009E5ADD">
            <w:t>BakerC1216</w:t>
          </w:r>
        </w:sdtContent>
      </w:sdt>
      <w:r w:rsidR="009E5ADD">
        <w:br/>
        <w:t>M4LAB – Website project proposal</w:t>
      </w:r>
    </w:p>
    <w:p w:rsidR="008E4677" w:rsidRDefault="003341AE" w:rsidP="009E5ADD">
      <w:pPr>
        <w:pStyle w:val="Subtitle"/>
      </w:pPr>
      <w:r>
        <w:t>For Independent Contractors</w:t>
      </w:r>
    </w:p>
    <w:p w:rsidR="008E4677" w:rsidRDefault="003341AE">
      <w:pPr>
        <w:pStyle w:val="Heading1"/>
      </w:pPr>
      <w:r>
        <w:t>O</w:t>
      </w:r>
      <w:r>
        <w:t>verview</w:t>
      </w:r>
    </w:p>
    <w:sdt>
      <w:sdtPr>
        <w:rPr>
          <w:sz w:val="20"/>
        </w:rPr>
        <w:id w:val="143244758"/>
        <w:placeholder>
          <w:docPart w:val="7B7F79FDFB9A449AB86874186773E195"/>
        </w:placeholder>
        <w:temporary/>
        <w:showingPlcHdr/>
        <w15:appearance w15:val="hidden"/>
      </w:sdtPr>
      <w:sdtEndPr>
        <w:rPr>
          <w:sz w:val="18"/>
        </w:rPr>
      </w:sdtEndPr>
      <w:sdtContent>
        <w:tbl>
          <w:tblPr>
            <w:tblStyle w:val="TipTable"/>
            <w:tblW w:w="5000" w:type="pct"/>
            <w:tblLook w:val="04A0" w:firstRow="1" w:lastRow="0" w:firstColumn="1" w:lastColumn="0" w:noHBand="0" w:noVBand="1"/>
          </w:tblPr>
          <w:tblGrid>
            <w:gridCol w:w="577"/>
            <w:gridCol w:w="8783"/>
          </w:tblGrid>
          <w:tr w:rsidR="008E4677">
            <w:tc>
              <w:tcPr>
                <w:cnfStyle w:val="001000000000" w:firstRow="0" w:lastRow="0" w:firstColumn="1" w:lastColumn="0" w:oddVBand="0" w:evenVBand="0" w:oddHBand="0" w:evenHBand="0" w:firstRowFirstColumn="0" w:firstRowLastColumn="0" w:lastRowFirstColumn="0" w:lastRowLastColumn="0"/>
                <w:tcW w:w="308" w:type="pct"/>
              </w:tcPr>
              <w:p w:rsidR="008E4677" w:rsidRDefault="003341AE">
                <w:r>
                  <w:rPr>
                    <w:noProof/>
                  </w:rPr>
                  <mc:AlternateContent>
                    <mc:Choice Requires="wpg">
                      <w:drawing>
                        <wp:inline distT="0" distB="0" distL="0" distR="0">
                          <wp:extent cx="141605" cy="141605"/>
                          <wp:effectExtent l="0" t="0" r="0" b="0"/>
                          <wp:docPr id="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5571F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PwcggAACs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lq9PwcggAACsoAAAOAAAAAAAAAAAAAAAAAC4C&#10;AABkcnMvZTJvRG9jLnhtbFBLAQItABQABgAIAAAAIQAF4gw92QAAAAMBAAAPAAAAAAAAAAAAAAAA&#10;AMwKAABkcnMvZG93bnJldi54bWxQSwUGAAAAAAQABADzAAAA0gsAAAAA&#10;">
                          <v:rect id="Rectangle 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8E4677" w:rsidRDefault="003341AE">
                <w:pPr>
                  <w:pStyle w:val="TipText"/>
                  <w:cnfStyle w:val="000000000000" w:firstRow="0" w:lastRow="0" w:firstColumn="0" w:lastColumn="0" w:oddVBand="0" w:evenVBand="0" w:oddHBand="0" w:evenHBand="0" w:firstRowFirstColumn="0" w:firstRowLastColumn="0" w:lastRowFirstColumn="0" w:lastRowLastColumn="0"/>
                </w:pPr>
                <w:r>
                  <w:t xml:space="preserve">[Use the overview to provide a brief summary of the reason for the proposal, and how you can best support the client’s needs. You can </w:t>
                </w:r>
                <w:r>
                  <w:t>expand on this summary throughout the rest of the proposal.]</w:t>
                </w:r>
              </w:p>
            </w:tc>
          </w:tr>
        </w:tbl>
        <w:p w:rsidR="008E4677" w:rsidRDefault="003341AE">
          <w:pPr>
            <w:pStyle w:val="NoSpacing"/>
          </w:pPr>
        </w:p>
      </w:sdtContent>
    </w:sdt>
    <w:p w:rsidR="008E4677" w:rsidRDefault="003341AE">
      <w:sdt>
        <w:sdtPr>
          <w:alias w:val="Company Name"/>
          <w:tag w:val=""/>
          <w:id w:val="-1319412129"/>
          <w:placeholder>
            <w:docPart w:val="64FED441B9F6471AB80C33F664AA365A"/>
          </w:placeholder>
          <w:dataBinding w:prefixMappings="xmlns:ns0='http://schemas.openxmlformats.org/officeDocument/2006/extended-properties' " w:xpath="/ns0:Properties[1]/ns0:Company[1]" w:storeItemID="{6668398D-A668-4E3E-A5EB-62B293D839F1}"/>
          <w:text/>
        </w:sdtPr>
        <w:sdtEndPr/>
        <w:sdtContent>
          <w:r w:rsidR="009E5ADD">
            <w:t>BakerC1216</w:t>
          </w:r>
        </w:sdtContent>
      </w:sdt>
      <w:r>
        <w:t xml:space="preserve"> is pleased to submit this proposal for services to support </w:t>
      </w:r>
      <w:sdt>
        <w:sdtPr>
          <w:alias w:val="Client Name"/>
          <w:tag w:val=""/>
          <w:id w:val="-1704244616"/>
          <w:placeholder>
            <w:docPart w:val="C65075D848BB4583B3574CF858EBD05B"/>
          </w:placeholder>
          <w:dataBinding w:prefixMappings="xmlns:ns0='http://purl.org/dc/elements/1.1/' xmlns:ns1='http://schemas.openxmlformats.org/package/2006/metadata/core-properties' " w:xpath="/ns1:coreProperties[1]/ns1:contentStatus[1]" w:storeItemID="{6C3C8BC8-F283-45AE-878A-BAB7291924A1}"/>
          <w:text/>
        </w:sdtPr>
        <w:sdtEndPr/>
        <w:sdtContent>
          <w:r w:rsidR="009E5ADD">
            <w:t>Java House Coffee Shop</w:t>
          </w:r>
        </w:sdtContent>
      </w:sdt>
      <w:r>
        <w:t xml:space="preserve"> in achieving its goals for improving customer satisfaction by </w:t>
      </w:r>
      <w:r w:rsidR="009E5ADD">
        <w:t xml:space="preserve">creating a new </w:t>
      </w:r>
      <w:r>
        <w:t>system</w:t>
      </w:r>
      <w:r w:rsidR="009E5ADD">
        <w:t xml:space="preserve"> for customers to obtain information improve</w:t>
      </w:r>
      <w:r>
        <w:t xml:space="preserve"> the customer experience through convenience</w:t>
      </w:r>
      <w:r w:rsidR="009E5ADD">
        <w:t xml:space="preserve"> and accuracy.</w:t>
      </w:r>
    </w:p>
    <w:p w:rsidR="008E4677" w:rsidRDefault="003341AE">
      <w:pPr>
        <w:pStyle w:val="Heading2"/>
      </w:pPr>
      <w:r>
        <w:t>T</w:t>
      </w:r>
      <w:r>
        <w:t>he Objective</w:t>
      </w:r>
    </w:p>
    <w:sdt>
      <w:sdtPr>
        <w:id w:val="-2113425653"/>
        <w:placeholder>
          <w:docPart w:val="7B7F79FDFB9A449AB86874186773E195"/>
        </w:placeholder>
        <w:temporary/>
        <w:showingPlcHdr/>
        <w15:appearance w15:val="hidden"/>
      </w:sdtPr>
      <w:sdtEndPr/>
      <w:sdtContent>
        <w:p w:rsidR="008E4677" w:rsidRDefault="009E5ADD">
          <w:pPr>
            <w:pStyle w:val="NoSpacing"/>
          </w:pPr>
          <w:r>
            <w:rPr>
              <w:rStyle w:val="PlaceholderText"/>
            </w:rPr>
            <w:t>Click here to enter text.</w:t>
          </w:r>
        </w:p>
      </w:sdtContent>
    </w:sdt>
    <w:p w:rsidR="008E4677" w:rsidRDefault="003341AE">
      <w:pPr>
        <w:pStyle w:val="ListBullet"/>
      </w:pPr>
      <w:r>
        <w:t xml:space="preserve">Need #1: improve response time for customer </w:t>
      </w:r>
      <w:r w:rsidR="00256B55">
        <w:t xml:space="preserve">questions </w:t>
      </w:r>
    </w:p>
    <w:p w:rsidR="008E4677" w:rsidRDefault="009E5ADD">
      <w:pPr>
        <w:pStyle w:val="ListBullet"/>
      </w:pPr>
      <w:r>
        <w:t>Need #2: improve menu confusion by consolidating menu items</w:t>
      </w:r>
    </w:p>
    <w:p w:rsidR="008E4677" w:rsidRDefault="003341AE">
      <w:pPr>
        <w:pStyle w:val="ListBullet"/>
      </w:pPr>
      <w:r>
        <w:t xml:space="preserve">Need #3: </w:t>
      </w:r>
      <w:r w:rsidR="00256B55">
        <w:t>decrease volume of calls but creating a centralized location of information</w:t>
      </w:r>
    </w:p>
    <w:p w:rsidR="008E4677" w:rsidRDefault="003341AE">
      <w:pPr>
        <w:pStyle w:val="Heading1"/>
      </w:pPr>
      <w:r>
        <w:t>Our Proposal</w:t>
      </w:r>
    </w:p>
    <w:sdt>
      <w:sdtPr>
        <w:id w:val="-2021457460"/>
        <w:placeholder>
          <w:docPart w:val="7B7F79FDFB9A449AB86874186773E195"/>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8E4677">
            <w:tc>
              <w:tcPr>
                <w:cnfStyle w:val="001000000000" w:firstRow="0" w:lastRow="0" w:firstColumn="1" w:lastColumn="0" w:oddVBand="0" w:evenVBand="0" w:oddHBand="0" w:evenHBand="0" w:firstRowFirstColumn="0" w:firstRowLastColumn="0" w:lastRowFirstColumn="0" w:lastRowLastColumn="0"/>
                <w:tcW w:w="308" w:type="pct"/>
              </w:tcPr>
              <w:p w:rsidR="008E4677" w:rsidRDefault="003341AE">
                <w:r>
                  <w:rPr>
                    <w:noProof/>
                  </w:rPr>
                  <mc:AlternateContent>
                    <mc:Choice Requires="wpg">
                      <w:drawing>
                        <wp:inline distT="0" distB="0" distL="0" distR="0">
                          <wp:extent cx="141605" cy="141605"/>
                          <wp:effectExtent l="0" t="0" r="0" b="0"/>
                          <wp:docPr id="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1E8870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9JbggAACs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Abaz0luCAAAKygAAA4AAAAAAAAAAAAAAAAALgIAAGRy&#10;cy9lMm9Eb2MueG1sUEsBAi0AFAAGAAgAAAAhAAXiDD3ZAAAAAwEAAA8AAAAAAAAAAAAAAAAAyAoA&#10;AGRycy9kb3ducmV2LnhtbFBLBQYAAAAABAAEAPMAAADOCwAAAAA=&#10;">
                          <v:rect id="Rectangle 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8E4677" w:rsidRDefault="003341AE">
                <w:pPr>
                  <w:pStyle w:val="TipText"/>
                  <w:cnfStyle w:val="000000000000" w:firstRow="0" w:lastRow="0" w:firstColumn="0" w:lastColumn="0" w:oddVBand="0" w:evenVBand="0" w:oddHBand="0" w:evenHBand="0" w:firstRowFirstColumn="0" w:firstRowLastColumn="0" w:lastRowFirstColumn="0" w:lastRowLastColumn="0"/>
                </w:pPr>
                <w:r>
                  <w:t xml:space="preserve">[Provide background information, including a brief background on </w:t>
                </w:r>
                <w:r>
                  <w:t>your company and your understanding of the client’s needs and specific issues to be addressed. You may also choose to include the results of any related research, project history, and additional factors that impact the client’s needs, such as socio-economi</w:t>
                </w:r>
                <w:r>
                  <w:t>c trends or impending regulations.</w:t>
                </w:r>
              </w:p>
              <w:p w:rsidR="008E4677" w:rsidRDefault="003341AE">
                <w:pPr>
                  <w:pStyle w:val="TipText"/>
                  <w:cnfStyle w:val="000000000000" w:firstRow="0" w:lastRow="0" w:firstColumn="0" w:lastColumn="0" w:oddVBand="0" w:evenVBand="0" w:oddHBand="0" w:evenHBand="0" w:firstRowFirstColumn="0" w:firstRowLastColumn="0" w:lastRowFirstColumn="0" w:lastRowLastColumn="0"/>
                </w:pPr>
                <w:r>
                  <w:t>Show your understanding of the benefits the client can expect. For example, describe the risks--what might be lost--if appropriate action is not taken and compare this to the benefits they can achieve with a positive cour</w:t>
                </w:r>
                <w:r>
                  <w:t>se of action. If applicable, identify potential areas of concern for the client and how you can address them. Such items may be fundamental issues that appear trivial, but are often overlooked by competing proposals.</w:t>
                </w:r>
              </w:p>
              <w:p w:rsidR="008E4677" w:rsidRDefault="003341AE">
                <w:pPr>
                  <w:pStyle w:val="TipText"/>
                  <w:cnfStyle w:val="000000000000" w:firstRow="0" w:lastRow="0" w:firstColumn="0" w:lastColumn="0" w:oddVBand="0" w:evenVBand="0" w:oddHBand="0" w:evenHBand="0" w:firstRowFirstColumn="0" w:firstRowLastColumn="0" w:lastRowFirstColumn="0" w:lastRowLastColumn="0"/>
                </w:pPr>
                <w:r>
                  <w:t>Describe how your capabilities and prop</w:t>
                </w:r>
                <w:r>
                  <w:t>osed solution align with the client’s goals for the project, including how your qualifications can uniquely address the current opportunity.]</w:t>
                </w:r>
              </w:p>
            </w:tc>
          </w:tr>
        </w:tbl>
        <w:p w:rsidR="008E4677" w:rsidRDefault="003341AE">
          <w:pPr>
            <w:pStyle w:val="NoSpacing"/>
          </w:pPr>
        </w:p>
      </w:sdtContent>
    </w:sdt>
    <w:p w:rsidR="008E4677" w:rsidRDefault="003341AE">
      <w:sdt>
        <w:sdtPr>
          <w:alias w:val="Client Name"/>
          <w:tag w:val=""/>
          <w:id w:val="364261442"/>
          <w:placeholder>
            <w:docPart w:val="C65075D848BB4583B3574CF858EBD05B"/>
          </w:placeholder>
          <w:dataBinding w:prefixMappings="xmlns:ns0='http://purl.org/dc/elements/1.1/' xmlns:ns1='http://schemas.openxmlformats.org/package/2006/metadata/core-properties' " w:xpath="/ns1:coreProperties[1]/ns1:contentStatus[1]" w:storeItemID="{6C3C8BC8-F283-45AE-878A-BAB7291924A1}"/>
          <w:text/>
        </w:sdtPr>
        <w:sdtEndPr/>
        <w:sdtContent>
          <w:r w:rsidR="009E5ADD">
            <w:t>Java House Coffee Shop</w:t>
          </w:r>
        </w:sdtContent>
      </w:sdt>
      <w:r>
        <w:t xml:space="preserve"> has a well-deserved reputation for quality customer service. However, faced with changes </w:t>
      </w:r>
      <w:r>
        <w:t>in distribution systems</w:t>
      </w:r>
      <w:r>
        <w:t xml:space="preserve">, </w:t>
      </w:r>
      <w:sdt>
        <w:sdtPr>
          <w:alias w:val="Client Name"/>
          <w:tag w:val=""/>
          <w:id w:val="-1383704395"/>
          <w:placeholder>
            <w:docPart w:val="C65075D848BB4583B3574CF858EBD05B"/>
          </w:placeholder>
          <w:dataBinding w:prefixMappings="xmlns:ns0='http://purl.org/dc/elements/1.1/' xmlns:ns1='http://schemas.openxmlformats.org/package/2006/metadata/core-properties' " w:xpath="/ns1:coreProperties[1]/ns1:contentStatus[1]" w:storeItemID="{6C3C8BC8-F283-45AE-878A-BAB7291924A1}"/>
          <w:text/>
        </w:sdtPr>
        <w:sdtEndPr/>
        <w:sdtContent>
          <w:r w:rsidR="009E5ADD">
            <w:t>Java House Coffee Shop</w:t>
          </w:r>
        </w:sdtContent>
      </w:sdt>
      <w:r>
        <w:t xml:space="preserve"> faces the possibility of decreasing sales revenues due customer perceptions of</w:t>
      </w:r>
      <w:r>
        <w:t xml:space="preserve"> slow </w:t>
      </w:r>
      <w:r w:rsidR="00256B55">
        <w:t>service</w:t>
      </w:r>
      <w:r>
        <w:t>.</w:t>
      </w:r>
    </w:p>
    <w:p w:rsidR="008E4677" w:rsidRDefault="003341AE">
      <w:r>
        <w:t xml:space="preserve">We have developed solutions to help businesses stay ahead of customer satisfaction trends and propose that </w:t>
      </w:r>
      <w:sdt>
        <w:sdtPr>
          <w:alias w:val="Client Name"/>
          <w:tag w:val=""/>
          <w:id w:val="1732887626"/>
          <w:placeholder>
            <w:docPart w:val="C65075D848BB4583B3574CF858EBD05B"/>
          </w:placeholder>
          <w:dataBinding w:prefixMappings="xmlns:ns0='http://purl.org/dc/elements/1.1/' xmlns:ns1='http://schemas.openxmlformats.org/package/2006/metadata/core-properties' " w:xpath="/ns1:coreProperties[1]/ns1:contentStatus[1]" w:storeItemID="{6C3C8BC8-F283-45AE-878A-BAB7291924A1}"/>
          <w:text/>
        </w:sdtPr>
        <w:sdtEndPr/>
        <w:sdtContent>
          <w:r w:rsidR="009E5ADD">
            <w:t>Java House Coffee Shop</w:t>
          </w:r>
        </w:sdtContent>
      </w:sdt>
      <w:r>
        <w:t xml:space="preserve"> implement </w:t>
      </w:r>
      <w:r w:rsidR="00256B55">
        <w:t>my website design</w:t>
      </w:r>
      <w:r>
        <w:t>.</w:t>
      </w:r>
    </w:p>
    <w:p w:rsidR="008E4677" w:rsidRDefault="003341AE">
      <w:pPr>
        <w:pStyle w:val="Heading2"/>
      </w:pPr>
      <w:r>
        <w:t>Rationale</w:t>
      </w:r>
    </w:p>
    <w:p w:rsidR="008E4677" w:rsidRDefault="00256B55" w:rsidP="00256B55">
      <w:pPr>
        <w:pStyle w:val="ListBullet"/>
        <w:numPr>
          <w:ilvl w:val="0"/>
          <w:numId w:val="0"/>
        </w:numPr>
      </w:pPr>
      <w:r>
        <w:t xml:space="preserve">The focus of this site is to help the quality experience of Java House Coffee Shop by allowing the staff to prioritize </w:t>
      </w:r>
      <w:r w:rsidR="009C3C9D">
        <w:t xml:space="preserve">their workload to in store operations.  The sites ease of use will allow for customer to see menu items and information on specials, open mic night, etc. </w:t>
      </w:r>
      <w:r>
        <w:t xml:space="preserve"> </w:t>
      </w:r>
    </w:p>
    <w:p w:rsidR="00256B55" w:rsidRDefault="00256B55" w:rsidP="00256B55">
      <w:pPr>
        <w:pStyle w:val="ListBullet"/>
        <w:numPr>
          <w:ilvl w:val="0"/>
          <w:numId w:val="0"/>
        </w:numPr>
        <w:ind w:left="432" w:hanging="288"/>
      </w:pPr>
    </w:p>
    <w:p w:rsidR="008E4677" w:rsidRDefault="009C3C9D">
      <w:pPr>
        <w:pStyle w:val="Heading2"/>
      </w:pPr>
      <w:r>
        <w:t>Target Audience</w:t>
      </w:r>
    </w:p>
    <w:p w:rsidR="008E4677" w:rsidRDefault="009C3C9D">
      <w:pPr>
        <w:pStyle w:val="NoSpacing"/>
      </w:pPr>
      <w:r>
        <w:t>Our target audience for this site are the no nonsense customer</w:t>
      </w:r>
      <w:r w:rsidR="003341AE">
        <w:t>s</w:t>
      </w:r>
      <w:r>
        <w:t>.  The straight forwardness</w:t>
      </w:r>
      <w:r w:rsidR="003341AE">
        <w:t xml:space="preserve"> of this site is what will appeal to</w:t>
      </w:r>
      <w:r>
        <w:t xml:space="preserve"> the </w:t>
      </w:r>
      <w:r w:rsidR="003341AE">
        <w:t xml:space="preserve">everyday Joe.  Java House customers are customers that know what they want and this site will streamline that, which equates to more money. </w:t>
      </w:r>
    </w:p>
    <w:p w:rsidR="008E4677" w:rsidRDefault="003341AE">
      <w:pPr>
        <w:pStyle w:val="Heading1"/>
      </w:pPr>
      <w:r>
        <w:t>Site outline</w:t>
      </w:r>
    </w:p>
    <w:p w:rsidR="003341AE" w:rsidRDefault="003341AE" w:rsidP="003341AE">
      <w:pPr>
        <w:pStyle w:val="ListBullet"/>
      </w:pPr>
      <w:r>
        <w:t>Page #1:  Homepage – central component of the site.</w:t>
      </w:r>
    </w:p>
    <w:p w:rsidR="003341AE" w:rsidRDefault="003341AE" w:rsidP="003341AE">
      <w:pPr>
        <w:pStyle w:val="ListBullet"/>
      </w:pPr>
      <w:r>
        <w:t>Page</w:t>
      </w:r>
      <w:r>
        <w:t xml:space="preserve"> #2: </w:t>
      </w:r>
      <w:r>
        <w:t xml:space="preserve"> Menu – Lists shops menu items</w:t>
      </w:r>
    </w:p>
    <w:p w:rsidR="003341AE" w:rsidRDefault="003341AE" w:rsidP="003341AE">
      <w:pPr>
        <w:pStyle w:val="ListBullet"/>
      </w:pPr>
      <w:r>
        <w:t>Page</w:t>
      </w:r>
      <w:r>
        <w:t xml:space="preserve"> #3: </w:t>
      </w:r>
      <w:r>
        <w:t xml:space="preserve"> Music – Dates and contact information for open mic night</w:t>
      </w:r>
    </w:p>
    <w:p w:rsidR="003341AE" w:rsidRDefault="003341AE" w:rsidP="003341AE">
      <w:pPr>
        <w:pStyle w:val="ListBullet"/>
      </w:pPr>
      <w:r>
        <w:t>Page #4:  Jobs – employment opportunities</w:t>
      </w:r>
      <w:bookmarkStart w:id="0" w:name="_GoBack"/>
      <w:bookmarkEnd w:id="0"/>
    </w:p>
    <w:p w:rsidR="003341AE" w:rsidRPr="003341AE" w:rsidRDefault="003341AE" w:rsidP="003341AE"/>
    <w:p w:rsidR="003341AE" w:rsidRPr="003341AE" w:rsidRDefault="003341AE" w:rsidP="003341AE"/>
    <w:sectPr w:rsidR="003341AE" w:rsidRPr="003341AE">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ADD" w:rsidRDefault="009E5ADD">
      <w:pPr>
        <w:spacing w:after="0" w:line="240" w:lineRule="auto"/>
      </w:pPr>
      <w:r>
        <w:separator/>
      </w:r>
    </w:p>
  </w:endnote>
  <w:endnote w:type="continuationSeparator" w:id="0">
    <w:p w:rsidR="009E5ADD" w:rsidRDefault="009E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ADD" w:rsidRDefault="009E5ADD">
      <w:pPr>
        <w:spacing w:after="0" w:line="240" w:lineRule="auto"/>
      </w:pPr>
      <w:r>
        <w:separator/>
      </w:r>
    </w:p>
  </w:footnote>
  <w:footnote w:type="continuationSeparator" w:id="0">
    <w:p w:rsidR="009E5ADD" w:rsidRDefault="009E5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677" w:rsidRDefault="003341AE">
    <w:pPr>
      <w:pStyle w:val="Header"/>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4677" w:rsidRDefault="003341AE">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8E4677" w:rsidRDefault="003341AE">
                    <w:pPr>
                      <w:pStyle w:val="Footer"/>
                    </w:pPr>
                    <w:r>
                      <w:fldChar w:fldCharType="begin"/>
                    </w:r>
                    <w:r>
                      <w:instrText xml:space="preserve"> PAGE   \* MERGEFORMAT </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DD"/>
    <w:rsid w:val="00256B55"/>
    <w:rsid w:val="003341AE"/>
    <w:rsid w:val="008E4677"/>
    <w:rsid w:val="009C3C9D"/>
    <w:rsid w:val="009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0C36"/>
  <w15:chartTrackingRefBased/>
  <w15:docId w15:val="{7438BF6A-B107-4419-9B97-03233966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ib\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64A167100F409E9FBA468021283FBB"/>
        <w:category>
          <w:name w:val="General"/>
          <w:gallery w:val="placeholder"/>
        </w:category>
        <w:types>
          <w:type w:val="bbPlcHdr"/>
        </w:types>
        <w:behaviors>
          <w:behavior w:val="content"/>
        </w:behaviors>
        <w:guid w:val="{D40BBE67-88BE-4C56-AD83-726042FB8C03}"/>
      </w:docPartPr>
      <w:docPartBody>
        <w:p w:rsidR="00000000" w:rsidRDefault="00000000">
          <w:pPr>
            <w:pStyle w:val="5164A167100F409E9FBA468021283FBB"/>
          </w:pPr>
          <w:r>
            <w:t>&lt;Your Company&gt;</w:t>
          </w:r>
        </w:p>
      </w:docPartBody>
    </w:docPart>
    <w:docPart>
      <w:docPartPr>
        <w:name w:val="7B7F79FDFB9A449AB86874186773E195"/>
        <w:category>
          <w:name w:val="General"/>
          <w:gallery w:val="placeholder"/>
        </w:category>
        <w:types>
          <w:type w:val="bbPlcHdr"/>
        </w:types>
        <w:behaviors>
          <w:behavior w:val="content"/>
        </w:behaviors>
        <w:guid w:val="{8478DD52-52B6-4D32-8446-FCFC398033E9}"/>
      </w:docPartPr>
      <w:docPartBody>
        <w:p w:rsidR="00000000" w:rsidRDefault="00000000">
          <w:pPr>
            <w:pStyle w:val="7B7F79FDFB9A449AB86874186773E195"/>
          </w:pPr>
          <w:r>
            <w:rPr>
              <w:rStyle w:val="PlaceholderText"/>
            </w:rPr>
            <w:t>Click here to enter text.</w:t>
          </w:r>
        </w:p>
      </w:docPartBody>
    </w:docPart>
    <w:docPart>
      <w:docPartPr>
        <w:name w:val="64FED441B9F6471AB80C33F664AA365A"/>
        <w:category>
          <w:name w:val="General"/>
          <w:gallery w:val="placeholder"/>
        </w:category>
        <w:types>
          <w:type w:val="bbPlcHdr"/>
        </w:types>
        <w:behaviors>
          <w:behavior w:val="content"/>
        </w:behaviors>
        <w:guid w:val="{EDD40269-E2A6-4FA5-B063-F76C114710F4}"/>
      </w:docPartPr>
      <w:docPartBody>
        <w:p w:rsidR="00000000" w:rsidRDefault="00000000">
          <w:pPr>
            <w:pStyle w:val="64FED441B9F6471AB80C33F664AA365A"/>
          </w:pPr>
          <w:r>
            <w:rPr>
              <w:rStyle w:val="PlaceholderText"/>
            </w:rPr>
            <w:t>&lt;Your Company&gt;</w:t>
          </w:r>
        </w:p>
      </w:docPartBody>
    </w:docPart>
    <w:docPart>
      <w:docPartPr>
        <w:name w:val="C65075D848BB4583B3574CF858EBD05B"/>
        <w:category>
          <w:name w:val="General"/>
          <w:gallery w:val="placeholder"/>
        </w:category>
        <w:types>
          <w:type w:val="bbPlcHdr"/>
        </w:types>
        <w:behaviors>
          <w:behavior w:val="content"/>
        </w:behaviors>
        <w:guid w:val="{0235E652-9B91-4275-B47F-D1C2F99CA7B8}"/>
      </w:docPartPr>
      <w:docPartBody>
        <w:p w:rsidR="00000000" w:rsidRDefault="00000000">
          <w:pPr>
            <w:pStyle w:val="C65075D848BB4583B3574CF858EBD05B"/>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64A167100F409E9FBA468021283FBB">
    <w:name w:val="5164A167100F409E9FBA468021283FBB"/>
  </w:style>
  <w:style w:type="character" w:styleId="PlaceholderText">
    <w:name w:val="Placeholder Text"/>
    <w:basedOn w:val="DefaultParagraphFont"/>
    <w:uiPriority w:val="99"/>
    <w:semiHidden/>
    <w:rPr>
      <w:color w:val="808080"/>
    </w:rPr>
  </w:style>
  <w:style w:type="paragraph" w:customStyle="1" w:styleId="7B7F79FDFB9A449AB86874186773E195">
    <w:name w:val="7B7F79FDFB9A449AB86874186773E195"/>
  </w:style>
  <w:style w:type="paragraph" w:customStyle="1" w:styleId="64FED441B9F6471AB80C33F664AA365A">
    <w:name w:val="64FED441B9F6471AB80C33F664AA365A"/>
  </w:style>
  <w:style w:type="paragraph" w:customStyle="1" w:styleId="C65075D848BB4583B3574CF858EBD05B">
    <w:name w:val="C65075D848BB4583B3574CF858EBD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46123B38-7A6C-443A-8754-D6FA15D7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39</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BakerC1216</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Baker</dc:creator>
  <cp:keywords/>
  <cp:lastModifiedBy>Chris Baker</cp:lastModifiedBy>
  <cp:revision>1</cp:revision>
  <dcterms:created xsi:type="dcterms:W3CDTF">2017-10-08T17:57:00Z</dcterms:created>
  <dcterms:modified xsi:type="dcterms:W3CDTF">2017-10-08T18:36:00Z</dcterms:modified>
  <cp:contentStatus>Java House Coffee Shop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